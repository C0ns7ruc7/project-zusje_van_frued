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6F" w:rsidRDefault="00E93F22" w:rsidP="00E93F22">
      <w:pPr>
        <w:pStyle w:val="Standaard1"/>
        <w:rPr>
          <w:rFonts w:ascii="Calibri Light" w:hAnsi="Calibri Light" w:cs="Arial"/>
          <w:sz w:val="72"/>
          <w:szCs w:val="72"/>
        </w:rPr>
      </w:pPr>
      <w:bookmarkStart w:id="0" w:name="_GoBack"/>
      <w:bookmarkEnd w:id="0"/>
      <w:r w:rsidRPr="001C0CCD">
        <w:rPr>
          <w:rFonts w:ascii="Calibri Light" w:hAnsi="Calibri Light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480060</wp:posOffset>
            </wp:positionV>
            <wp:extent cx="137922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182" y="21182"/>
                <wp:lineTo x="21182" y="0"/>
                <wp:lineTo x="0" y="0"/>
              </wp:wrapPolygon>
            </wp:wrapThrough>
            <wp:docPr id="1" name="Afbeelding 1" descr="https://pbs.twimg.com/profile_images/2708749766/680e2296bea8dffebf8e716eb220f496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2708749766/680e2296bea8dffebf8e716eb220f496_400x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096F">
        <w:rPr>
          <w:rFonts w:ascii="Calibri Light" w:hAnsi="Calibri Light" w:cs="Arial"/>
          <w:sz w:val="72"/>
          <w:szCs w:val="72"/>
        </w:rPr>
        <w:t>Titel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AE458C" w:rsidP="00E93F22">
      <w:pPr>
        <w:pStyle w:val="Standaard1"/>
        <w:rPr>
          <w:rFonts w:ascii="Calibri Light" w:hAnsi="Calibri Light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48260</wp:posOffset>
            </wp:positionV>
            <wp:extent cx="3267075" cy="2451735"/>
            <wp:effectExtent l="0" t="0" r="0" b="0"/>
            <wp:wrapNone/>
            <wp:docPr id="2" name="Afbeelding 2" descr="https://upload.wikimedia.org/wikipedia/commons/thumb/c/c9/-Insert_image_here-.svg/2000px--Insert_image_here-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-Insert_image_here-.svg/2000px--Insert_image_here-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3D0F8E" w:rsidP="00E93F22">
      <w:pPr>
        <w:pStyle w:val="Geenafstand"/>
        <w:rPr>
          <w:rFonts w:ascii="Calibri Light" w:hAnsi="Calibri Light" w:cs="Arial"/>
          <w:lang w:val="nl-NL"/>
        </w:rPr>
      </w:pP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Datum:</w:t>
      </w: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3D0F8E">
        <w:rPr>
          <w:rFonts w:ascii="Calibri Light" w:hAnsi="Calibri Light" w:cs="Arial"/>
          <w:sz w:val="28"/>
          <w:szCs w:val="28"/>
          <w:lang w:val="nl-NL"/>
        </w:rPr>
        <w:t>17-11-2015</w:t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i/>
          <w:sz w:val="28"/>
          <w:szCs w:val="24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Leden:</w:t>
      </w:r>
      <w:r w:rsidRPr="001C0CCD">
        <w:rPr>
          <w:rFonts w:ascii="Calibri Light" w:hAnsi="Calibri Light" w:cs="Arial"/>
          <w:i/>
          <w:color w:val="4A442A"/>
          <w:lang w:val="nl-NL"/>
        </w:rPr>
        <w:t xml:space="preserve"> </w:t>
      </w:r>
      <w:r w:rsidRPr="001C0CCD">
        <w:rPr>
          <w:rFonts w:ascii="Calibri Light" w:hAnsi="Calibri Light" w:cs="Arial"/>
          <w:i/>
          <w:color w:val="4A442A"/>
          <w:lang w:val="nl-NL"/>
        </w:rPr>
        <w:tab/>
      </w:r>
      <w:r w:rsidR="0093732A">
        <w:rPr>
          <w:rFonts w:ascii="Calibri Light" w:hAnsi="Calibri Light" w:cs="Arial"/>
          <w:i/>
          <w:sz w:val="28"/>
          <w:szCs w:val="24"/>
          <w:lang w:val="nl-NL"/>
        </w:rPr>
        <w:t>Lid1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Lid2</w:t>
      </w:r>
      <w:r w:rsidRPr="0093732A">
        <w:rPr>
          <w:rFonts w:ascii="Calibri Light" w:hAnsi="Calibri Light" w:cs="Arial"/>
          <w:i/>
          <w:sz w:val="28"/>
          <w:szCs w:val="24"/>
          <w:lang w:val="nl-NL"/>
        </w:rPr>
        <w:t xml:space="preserve"> 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Lid3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ab/>
        <w:t>Lid4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</w:p>
    <w:p w:rsidR="00E93F22" w:rsidRDefault="00E93F22" w:rsidP="0093732A">
      <w:pPr>
        <w:pStyle w:val="Geenafstand"/>
        <w:rPr>
          <w:rFonts w:ascii="Calibri Light" w:hAnsi="Calibri Light"/>
          <w:b/>
          <w:sz w:val="28"/>
        </w:rPr>
      </w:pPr>
      <w:proofErr w:type="spellStart"/>
      <w:r w:rsidRPr="001C0CCD">
        <w:rPr>
          <w:rFonts w:ascii="Calibri Light" w:hAnsi="Calibri Light" w:cs="Arial"/>
          <w:b/>
          <w:color w:val="4A442A"/>
          <w:sz w:val="28"/>
          <w:szCs w:val="28"/>
        </w:rPr>
        <w:t>Versie</w:t>
      </w:r>
      <w:proofErr w:type="spellEnd"/>
      <w:r w:rsidRPr="001C0CCD">
        <w:rPr>
          <w:rFonts w:ascii="Calibri Light" w:hAnsi="Calibri Light" w:cs="Arial"/>
          <w:b/>
          <w:color w:val="4A442A"/>
          <w:sz w:val="28"/>
          <w:szCs w:val="28"/>
        </w:rPr>
        <w:t xml:space="preserve">: </w:t>
      </w:r>
      <w:r w:rsidRPr="001C0CCD">
        <w:rPr>
          <w:rFonts w:ascii="Calibri Light" w:hAnsi="Calibri Light" w:cs="Arial"/>
          <w:b/>
          <w:color w:val="4A442A"/>
          <w:sz w:val="28"/>
          <w:szCs w:val="28"/>
        </w:rPr>
        <w:tab/>
        <w:t>1.0</w:t>
      </w:r>
    </w:p>
    <w:p w:rsidR="00E93F22" w:rsidRDefault="00E93F22">
      <w:pPr>
        <w:rPr>
          <w:rFonts w:ascii="Calibri Light" w:hAnsi="Calibri Light"/>
          <w:b/>
          <w:sz w:val="28"/>
        </w:rPr>
        <w:sectPr w:rsidR="00E93F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58C" w:rsidRDefault="00AE458C" w:rsidP="00C25130">
      <w:pPr>
        <w:pStyle w:val="Inhopg1"/>
      </w:pPr>
    </w:p>
    <w:p w:rsidR="00AE458C" w:rsidRDefault="00AE458C" w:rsidP="00C25130">
      <w:pPr>
        <w:pStyle w:val="Inhopg1"/>
      </w:pPr>
    </w:p>
    <w:p w:rsidR="00AE458C" w:rsidRPr="00133A40" w:rsidRDefault="00AE458C" w:rsidP="00BC6D2C">
      <w:pPr>
        <w:pStyle w:val="Titel"/>
      </w:pPr>
      <w:r w:rsidRPr="00133A40">
        <w:t>Inhoudsopgave:</w:t>
      </w:r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71054A">
        <w:rPr>
          <w:rFonts w:ascii="Calibri Light" w:hAnsi="Calibri Light"/>
        </w:rPr>
        <w:fldChar w:fldCharType="begin"/>
      </w:r>
      <w:r w:rsidR="00AE458C" w:rsidRPr="00133A40">
        <w:rPr>
          <w:rFonts w:ascii="Calibri Light" w:hAnsi="Calibri Light"/>
        </w:rPr>
        <w:instrText xml:space="preserve"> TOC \o "1-2" \h \z </w:instrText>
      </w:r>
      <w:r w:rsidRPr="0071054A">
        <w:rPr>
          <w:rFonts w:ascii="Calibri Light" w:hAnsi="Calibri Light"/>
        </w:rPr>
        <w:fldChar w:fldCharType="separate"/>
      </w:r>
      <w:hyperlink w:anchor="_Toc467839027" w:history="1">
        <w:r w:rsidR="00403395" w:rsidRPr="00DD0D88">
          <w:rPr>
            <w:rStyle w:val="Hyperlink"/>
            <w:noProof/>
          </w:rPr>
          <w:t>1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Inleiding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8" w:history="1">
        <w:r w:rsidR="00403395" w:rsidRPr="00DD0D88">
          <w:rPr>
            <w:rStyle w:val="Hyperlink"/>
            <w:noProof/>
          </w:rPr>
          <w:t>2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Projectopdracht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9" w:history="1">
        <w:r w:rsidR="00403395" w:rsidRPr="00DD0D88">
          <w:rPr>
            <w:rStyle w:val="Hyperlink"/>
            <w:noProof/>
          </w:rPr>
          <w:t>3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Ontwikkelomgeving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0" w:history="1">
        <w:r w:rsidR="00403395" w:rsidRPr="00DD0D88">
          <w:rPr>
            <w:rStyle w:val="Hyperlink"/>
            <w:noProof/>
          </w:rPr>
          <w:t>3.1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1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1" w:history="1">
        <w:r w:rsidR="00403395" w:rsidRPr="00DD0D88">
          <w:rPr>
            <w:rStyle w:val="Hyperlink"/>
            <w:noProof/>
          </w:rPr>
          <w:t>3.2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2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2" w:history="1">
        <w:r w:rsidR="00403395" w:rsidRPr="00DD0D88">
          <w:rPr>
            <w:rStyle w:val="Hyperlink"/>
            <w:noProof/>
          </w:rPr>
          <w:t>3.3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3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3" w:history="1">
        <w:r w:rsidR="00403395" w:rsidRPr="00DD0D88">
          <w:rPr>
            <w:rStyle w:val="Hyperlink"/>
            <w:noProof/>
          </w:rPr>
          <w:t>3.4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4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4" w:history="1">
        <w:r w:rsidR="00403395" w:rsidRPr="00DD0D88">
          <w:rPr>
            <w:rStyle w:val="Hyperlink"/>
            <w:noProof/>
          </w:rPr>
          <w:t>4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Functioneel ontwerp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5" w:history="1">
        <w:r w:rsidR="00403395" w:rsidRPr="00DD0D88">
          <w:rPr>
            <w:rStyle w:val="Hyperlink"/>
            <w:noProof/>
          </w:rPr>
          <w:t>4.1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Wireframes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6" w:history="1">
        <w:r w:rsidR="00403395" w:rsidRPr="00DD0D88">
          <w:rPr>
            <w:rStyle w:val="Hyperlink"/>
            <w:noProof/>
          </w:rPr>
          <w:t>4.2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Mockups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7" w:history="1">
        <w:r w:rsidR="00403395" w:rsidRPr="00DD0D88">
          <w:rPr>
            <w:rStyle w:val="Hyperlink"/>
            <w:noProof/>
          </w:rPr>
          <w:t>5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Planning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3F22" w:rsidRDefault="0071054A" w:rsidP="00BC6D2C">
      <w:pPr>
        <w:pStyle w:val="Kop1"/>
      </w:pPr>
      <w:r w:rsidRPr="00133A40">
        <w:rPr>
          <w:rFonts w:ascii="Calibri Light" w:hAnsi="Calibri Light"/>
        </w:rPr>
        <w:lastRenderedPageBreak/>
        <w:fldChar w:fldCharType="end"/>
      </w:r>
      <w:bookmarkStart w:id="1" w:name="_Toc467839027"/>
      <w:r w:rsidR="00BA4C57">
        <w:t>Inleiding</w:t>
      </w:r>
      <w:bookmarkEnd w:id="1"/>
    </w:p>
    <w:p w:rsidR="00BA4C57" w:rsidRPr="00BA4C57" w:rsidRDefault="00BA4C57" w:rsidP="00C25130">
      <w:r>
        <w:t>Inleiding</w:t>
      </w:r>
    </w:p>
    <w:p w:rsidR="00E93F22" w:rsidRPr="00E93F22" w:rsidRDefault="00E93F22" w:rsidP="00E93F22">
      <w:pPr>
        <w:rPr>
          <w:rFonts w:ascii="Calibri Light" w:hAnsi="Calibri Light"/>
          <w:sz w:val="28"/>
        </w:rPr>
      </w:pPr>
    </w:p>
    <w:p w:rsidR="00BA4C57" w:rsidRDefault="00BA4C57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28"/>
        </w:rPr>
      </w:pPr>
      <w:bookmarkStart w:id="2" w:name="_Toc429476497"/>
      <w:r>
        <w:br w:type="page"/>
      </w:r>
    </w:p>
    <w:p w:rsidR="00E93F22" w:rsidRDefault="0093732A" w:rsidP="00C25130">
      <w:pPr>
        <w:pStyle w:val="Kop1"/>
      </w:pPr>
      <w:bookmarkStart w:id="3" w:name="_Toc467839028"/>
      <w:bookmarkEnd w:id="2"/>
      <w:r>
        <w:lastRenderedPageBreak/>
        <w:t>Projectopdracht</w:t>
      </w:r>
      <w:bookmarkEnd w:id="3"/>
    </w:p>
    <w:p w:rsidR="00403395" w:rsidRPr="00403395" w:rsidRDefault="00403395" w:rsidP="00403395">
      <w:r>
        <w:t>Sample tekst</w:t>
      </w:r>
    </w:p>
    <w:p w:rsidR="00E93F22" w:rsidRDefault="00E93F22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br w:type="page"/>
      </w:r>
    </w:p>
    <w:p w:rsidR="00E93F22" w:rsidRDefault="0093732A" w:rsidP="00AE458C">
      <w:pPr>
        <w:pStyle w:val="Kop1"/>
      </w:pPr>
      <w:bookmarkStart w:id="4" w:name="_Toc467839029"/>
      <w:r>
        <w:lastRenderedPageBreak/>
        <w:t>Ontwikkelomgeving</w:t>
      </w:r>
      <w:bookmarkEnd w:id="4"/>
    </w:p>
    <w:p w:rsidR="00AE458C" w:rsidRDefault="0093732A" w:rsidP="00AE458C">
      <w:pPr>
        <w:pStyle w:val="Kop2"/>
      </w:pPr>
      <w:bookmarkStart w:id="5" w:name="_Toc429476501"/>
      <w:bookmarkStart w:id="6" w:name="_Toc429476955"/>
      <w:bookmarkStart w:id="7" w:name="_Toc429476968"/>
      <w:bookmarkStart w:id="8" w:name="_Toc467839030"/>
      <w:r>
        <w:t>Lid</w:t>
      </w:r>
      <w:r w:rsidR="00AE458C">
        <w:t xml:space="preserve"> 1</w:t>
      </w:r>
      <w:bookmarkEnd w:id="5"/>
      <w:bookmarkEnd w:id="6"/>
      <w:bookmarkEnd w:id="7"/>
      <w:bookmarkEnd w:id="8"/>
    </w:p>
    <w:p w:rsidR="00AE458C" w:rsidRDefault="00C25130" w:rsidP="00AE458C">
      <w:r>
        <w:t>Sample tekst</w:t>
      </w:r>
    </w:p>
    <w:p w:rsidR="00AE458C" w:rsidRDefault="0093732A" w:rsidP="00AE458C">
      <w:pPr>
        <w:pStyle w:val="Kop2"/>
      </w:pPr>
      <w:bookmarkStart w:id="9" w:name="_Toc429476502"/>
      <w:bookmarkStart w:id="10" w:name="_Toc429476956"/>
      <w:bookmarkStart w:id="11" w:name="_Toc429476969"/>
      <w:bookmarkStart w:id="12" w:name="_Toc467839031"/>
      <w:r>
        <w:t>Lid</w:t>
      </w:r>
      <w:r w:rsidR="00AE458C">
        <w:t xml:space="preserve"> 2</w:t>
      </w:r>
      <w:bookmarkEnd w:id="9"/>
      <w:bookmarkEnd w:id="10"/>
      <w:bookmarkEnd w:id="11"/>
      <w:bookmarkEnd w:id="12"/>
    </w:p>
    <w:p w:rsidR="00BC6D2C" w:rsidRDefault="00C25130" w:rsidP="00BC6D2C">
      <w:r>
        <w:t>Sample tekst</w:t>
      </w:r>
    </w:p>
    <w:p w:rsidR="0093732A" w:rsidRDefault="0093732A" w:rsidP="0093732A">
      <w:pPr>
        <w:pStyle w:val="Kop2"/>
      </w:pPr>
      <w:bookmarkStart w:id="13" w:name="_Toc467839032"/>
      <w:r>
        <w:t>Lid 3</w:t>
      </w:r>
      <w:bookmarkEnd w:id="13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2"/>
      </w:pPr>
      <w:bookmarkStart w:id="14" w:name="_Toc467839033"/>
      <w:r>
        <w:t>Lid 4</w:t>
      </w:r>
      <w:bookmarkEnd w:id="14"/>
    </w:p>
    <w:p w:rsidR="0093732A" w:rsidRDefault="0093732A" w:rsidP="0093732A">
      <w:pPr>
        <w:pStyle w:val="Kop1"/>
      </w:pPr>
      <w:bookmarkStart w:id="15" w:name="_Toc467839034"/>
      <w:r>
        <w:lastRenderedPageBreak/>
        <w:t>Functioneel ontwerp</w:t>
      </w:r>
      <w:bookmarkEnd w:id="15"/>
    </w:p>
    <w:p w:rsidR="0093732A" w:rsidRDefault="0093732A" w:rsidP="0093732A">
      <w:pPr>
        <w:pStyle w:val="Kop2"/>
      </w:pPr>
      <w:bookmarkStart w:id="16" w:name="_Toc467839035"/>
      <w:proofErr w:type="spellStart"/>
      <w:r>
        <w:t>Wireframes</w:t>
      </w:r>
      <w:bookmarkEnd w:id="16"/>
      <w:proofErr w:type="spellEnd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2"/>
      </w:pPr>
      <w:bookmarkStart w:id="17" w:name="_Toc467839036"/>
      <w:proofErr w:type="spellStart"/>
      <w:r>
        <w:t>Mockups</w:t>
      </w:r>
      <w:bookmarkEnd w:id="17"/>
      <w:proofErr w:type="spellEnd"/>
    </w:p>
    <w:p w:rsidR="0093732A" w:rsidRPr="0093732A" w:rsidRDefault="0093732A" w:rsidP="0093732A">
      <w:r>
        <w:t>Sample tekst</w:t>
      </w:r>
    </w:p>
    <w:p w:rsidR="0093732A" w:rsidRPr="0093732A" w:rsidRDefault="0093732A" w:rsidP="0093732A">
      <w:pPr>
        <w:pStyle w:val="Kop1"/>
      </w:pPr>
      <w:bookmarkStart w:id="18" w:name="_Toc467839037"/>
      <w:r>
        <w:lastRenderedPageBreak/>
        <w:t>Planning</w:t>
      </w:r>
      <w:bookmarkEnd w:id="18"/>
    </w:p>
    <w:sectPr w:rsidR="0093732A" w:rsidRPr="0093732A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DAA" w:rsidRDefault="00410DAA" w:rsidP="00E93F22">
      <w:pPr>
        <w:spacing w:after="0" w:line="240" w:lineRule="auto"/>
      </w:pPr>
      <w:r>
        <w:separator/>
      </w:r>
    </w:p>
  </w:endnote>
  <w:endnote w:type="continuationSeparator" w:id="0">
    <w:p w:rsidR="00410DAA" w:rsidRDefault="00410DAA" w:rsidP="00E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57" w:rsidRPr="001C0CCD" w:rsidRDefault="00BA4C57" w:rsidP="00E93F22">
    <w:pPr>
      <w:pStyle w:val="Geenafstand2"/>
      <w:tabs>
        <w:tab w:val="left" w:pos="5827"/>
      </w:tabs>
      <w:rPr>
        <w:rFonts w:ascii="Calibri Light" w:hAnsi="Calibri Light"/>
        <w:lang w:val="nl-NL"/>
      </w:rPr>
    </w:pPr>
    <w:r w:rsidRPr="001C0CCD">
      <w:rPr>
        <w:rFonts w:ascii="Calibri Light" w:hAnsi="Calibri Light"/>
        <w:b/>
        <w:sz w:val="24"/>
        <w:szCs w:val="24"/>
        <w:lang w:val="nl-NL"/>
      </w:rPr>
      <w:t xml:space="preserve">Groep: </w:t>
    </w:r>
    <w:r>
      <w:rPr>
        <w:rFonts w:ascii="Calibri Light" w:hAnsi="Calibri Light"/>
        <w:sz w:val="24"/>
        <w:szCs w:val="24"/>
        <w:lang w:val="nl-NL"/>
      </w:rPr>
      <w:tab/>
    </w:r>
  </w:p>
  <w:p w:rsidR="008F7148" w:rsidRPr="00E93F22" w:rsidRDefault="0093732A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  <w:r>
      <w:rPr>
        <w:rFonts w:ascii="Calibri Light" w:hAnsi="Calibri Light"/>
        <w:i/>
        <w:sz w:val="24"/>
        <w:szCs w:val="24"/>
        <w:lang w:val="nl-NL"/>
      </w:rPr>
      <w:t>Lid1, Lid2, Lid3, Lid4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4161855"/>
      <w:docPartObj>
        <w:docPartGallery w:val="Page Numbers (Bottom of Page)"/>
        <w:docPartUnique/>
      </w:docPartObj>
    </w:sdtPr>
    <w:sdtContent>
      <w:p w:rsidR="00BF4096" w:rsidRDefault="0071054A">
        <w:pPr>
          <w:pStyle w:val="Voettekst"/>
          <w:jc w:val="right"/>
        </w:pPr>
        <w:r>
          <w:fldChar w:fldCharType="begin"/>
        </w:r>
        <w:r w:rsidR="00BF4096">
          <w:instrText>PAGE   \* MERGEFORMAT</w:instrText>
        </w:r>
        <w:r>
          <w:fldChar w:fldCharType="separate"/>
        </w:r>
        <w:r w:rsidR="0042418E">
          <w:rPr>
            <w:noProof/>
          </w:rPr>
          <w:t>6</w:t>
        </w:r>
        <w:r>
          <w:fldChar w:fldCharType="end"/>
        </w:r>
      </w:p>
    </w:sdtContent>
  </w:sdt>
  <w:p w:rsidR="00BF4096" w:rsidRPr="00E93F22" w:rsidRDefault="00BF4096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DAA" w:rsidRDefault="00410DAA" w:rsidP="00E93F22">
      <w:pPr>
        <w:spacing w:after="0" w:line="240" w:lineRule="auto"/>
      </w:pPr>
      <w:r>
        <w:separator/>
      </w:r>
    </w:p>
  </w:footnote>
  <w:footnote w:type="continuationSeparator" w:id="0">
    <w:p w:rsidR="00410DAA" w:rsidRDefault="00410DAA" w:rsidP="00E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22126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C5185"/>
    <w:rsid w:val="00133A40"/>
    <w:rsid w:val="0014737A"/>
    <w:rsid w:val="001C3FE1"/>
    <w:rsid w:val="002F25D2"/>
    <w:rsid w:val="003361FF"/>
    <w:rsid w:val="0037768C"/>
    <w:rsid w:val="003C5185"/>
    <w:rsid w:val="003D0F8E"/>
    <w:rsid w:val="00403395"/>
    <w:rsid w:val="00405B69"/>
    <w:rsid w:val="00410DAA"/>
    <w:rsid w:val="0042418E"/>
    <w:rsid w:val="00426736"/>
    <w:rsid w:val="004B711A"/>
    <w:rsid w:val="00515311"/>
    <w:rsid w:val="005472A7"/>
    <w:rsid w:val="0063235A"/>
    <w:rsid w:val="00662BDA"/>
    <w:rsid w:val="0071054A"/>
    <w:rsid w:val="00746458"/>
    <w:rsid w:val="0075293D"/>
    <w:rsid w:val="007967A5"/>
    <w:rsid w:val="00883A17"/>
    <w:rsid w:val="008A03E4"/>
    <w:rsid w:val="008F7148"/>
    <w:rsid w:val="0093732A"/>
    <w:rsid w:val="009E4DFE"/>
    <w:rsid w:val="00A526B0"/>
    <w:rsid w:val="00AB1E29"/>
    <w:rsid w:val="00AE458C"/>
    <w:rsid w:val="00B242E5"/>
    <w:rsid w:val="00B311F6"/>
    <w:rsid w:val="00BA096F"/>
    <w:rsid w:val="00BA4C57"/>
    <w:rsid w:val="00BC6D2C"/>
    <w:rsid w:val="00BF4096"/>
    <w:rsid w:val="00C25130"/>
    <w:rsid w:val="00CB37D0"/>
    <w:rsid w:val="00D07CD4"/>
    <w:rsid w:val="00DE006B"/>
    <w:rsid w:val="00E93F22"/>
    <w:rsid w:val="00F8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3F2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25130"/>
    <w:pPr>
      <w:keepNext/>
      <w:keepLines/>
      <w:pageBreakBefore/>
      <w:numPr>
        <w:numId w:val="1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5130"/>
    <w:pPr>
      <w:keepNext/>
      <w:keepLines/>
      <w:numPr>
        <w:ilvl w:val="1"/>
        <w:numId w:val="1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5130"/>
    <w:pPr>
      <w:keepNext/>
      <w:keepLines/>
      <w:numPr>
        <w:ilvl w:val="2"/>
        <w:numId w:val="1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51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51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51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51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51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51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Geenafstand">
    <w:name w:val="No Spacing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3F2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3F22"/>
    <w:rPr>
      <w:lang w:val="nl-NL"/>
    </w:rPr>
  </w:style>
  <w:style w:type="paragraph" w:customStyle="1" w:styleId="Geenafstand2">
    <w:name w:val="Geen afstand2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basedOn w:val="Standaardalinea-lettertype"/>
    <w:uiPriority w:val="99"/>
    <w:unhideWhenUsed/>
    <w:rsid w:val="008A03E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458C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E458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C25130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E458C"/>
    <w:pPr>
      <w:spacing w:after="0"/>
      <w:ind w:left="220"/>
    </w:pPr>
    <w:rPr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AE458C"/>
    <w:pPr>
      <w:spacing w:after="0"/>
      <w:ind w:left="440"/>
    </w:pPr>
    <w:rPr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AE458C"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AE458C"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AE458C"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AE458C"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AE458C"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AE458C"/>
    <w:pPr>
      <w:spacing w:after="0"/>
      <w:ind w:left="1760"/>
    </w:pPr>
    <w:rPr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C25130"/>
    <w:rPr>
      <w:rFonts w:asciiTheme="majorHAnsi" w:eastAsiaTheme="majorEastAsia" w:hAnsiTheme="majorHAnsi" w:cstheme="majorBidi"/>
      <w:b/>
      <w:color w:val="000000" w:themeColor="text1"/>
      <w:sz w:val="32"/>
      <w:szCs w:val="24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C6D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6D2C"/>
    <w:rPr>
      <w:rFonts w:eastAsiaTheme="majorEastAsia" w:cstheme="majorBidi"/>
      <w:spacing w:val="-10"/>
      <w:kern w:val="28"/>
      <w:sz w:val="56"/>
      <w:szCs w:val="56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5130"/>
    <w:rPr>
      <w:rFonts w:asciiTheme="majorHAnsi" w:eastAsiaTheme="majorEastAsia" w:hAnsiTheme="majorHAnsi" w:cstheme="majorBidi"/>
      <w:i/>
      <w:iCs/>
      <w:color w:val="365F9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5130"/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513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5130"/>
    <w:rPr>
      <w:rFonts w:asciiTheme="majorHAnsi" w:eastAsiaTheme="majorEastAsia" w:hAnsiTheme="majorHAnsi" w:cstheme="majorBidi"/>
      <w:i/>
      <w:iCs/>
      <w:color w:val="243F60" w:themeColor="accent1" w:themeShade="7F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51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5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l\Dropbox\Klassen\Templates\PvA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20857-976F-4C4B-8FC9-CC8DE1DD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 template.dotx</Template>
  <TotalTime>26</TotalTime>
  <Pages>7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.</dc:creator>
  <cp:lastModifiedBy>Valiant Hekert</cp:lastModifiedBy>
  <cp:revision>4</cp:revision>
  <dcterms:created xsi:type="dcterms:W3CDTF">2016-11-25T11:09:00Z</dcterms:created>
  <dcterms:modified xsi:type="dcterms:W3CDTF">2017-05-08T09:13:00Z</dcterms:modified>
</cp:coreProperties>
</file>